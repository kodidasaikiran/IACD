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026" w:rsidRPr="00557591" w:rsidRDefault="00557591">
      <w:pPr>
        <w:rPr>
          <w:lang w:val="en-US"/>
        </w:rPr>
      </w:pPr>
      <w:r>
        <w:rPr>
          <w:lang w:val="en-US"/>
        </w:rPr>
        <w:t/>
      </w:r>
      <w:bookmarkStart w:id="0" w:name="_GoBack"/>
      <w:bookmarkEnd w:id="0"/>
    </w:p>
    <w:sectPr w:rsidR="008D4026" w:rsidRPr="00557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91"/>
    <w:rsid w:val="00557591"/>
    <w:rsid w:val="006E7670"/>
    <w:rsid w:val="008D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DBD7F-1966-4891-A294-3BD45644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wetad\Downloads\do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 template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Dhage</dc:creator>
  <cp:keywords/>
  <dc:description/>
  <cp:lastModifiedBy>Shweta Dhage</cp:lastModifiedBy>
  <cp:revision>1</cp:revision>
  <dcterms:created xsi:type="dcterms:W3CDTF">2019-02-12T12:30:00Z</dcterms:created>
  <dcterms:modified xsi:type="dcterms:W3CDTF">2019-02-12T12:30:00Z</dcterms:modified>
</cp:coreProperties>
</file>